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0C110B" w:rsidP="00AA463F">
            <w:pPr>
              <w:pStyle w:val="NOM"/>
            </w:pPr>
            <w:r>
              <w:t>sallai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0C110B">
              <w:t>Nolan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0C110B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0C110B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30.05.2016 – 27.06.2016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0C110B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08 :00 - 16 :45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0C110B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100 </w:t>
            </w:r>
            <w:r w:rsidR="009F22E4">
              <w:rPr>
                <w:rFonts w:ascii="Calibri" w:hAnsi="Calibri" w:cs="Arial"/>
                <w:sz w:val="28"/>
                <w:szCs w:val="28"/>
              </w:rPr>
              <w:t>périodes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9F22E4">
      <w:pPr>
        <w:pStyle w:val="Titre1"/>
        <w:keepNext/>
        <w:keepLines/>
        <w:pBdr>
          <w:top w:val="single" w:sz="4" w:space="0" w:color="auto"/>
        </w:pBdr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FB39EE" w:rsidRDefault="00FB39EE" w:rsidP="00FB39EE">
            <w:pPr>
              <w:pStyle w:val="Corpsdetexte"/>
              <w:spacing w:after="0"/>
              <w:ind w:left="426"/>
              <w:jc w:val="both"/>
            </w:pPr>
            <w:r>
              <w:t>Interface graphique en PowerShell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577E22" w:rsidP="000C2786">
            <w:pPr>
              <w:pStyle w:val="Corpsdetexte"/>
              <w:spacing w:after="0"/>
              <w:ind w:left="426"/>
            </w:pPr>
            <w:r>
              <w:t xml:space="preserve">Interface graphique (Fenêtre) codée en PowerShell permettant </w:t>
            </w:r>
            <w:r w:rsidR="000C2786">
              <w:t>de lancer des scripts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591095" w:rsidP="00723EAA">
            <w:pPr>
              <w:pStyle w:val="Corpsdetexte"/>
              <w:spacing w:after="0"/>
              <w:ind w:left="426"/>
            </w:pPr>
            <w:r>
              <w:t>1 PC</w:t>
            </w:r>
          </w:p>
          <w:p w:rsidR="00771EED" w:rsidRDefault="00723EAA" w:rsidP="00591095">
            <w:pPr>
              <w:pStyle w:val="Corpsdetexte"/>
              <w:spacing w:after="0"/>
              <w:ind w:left="426"/>
            </w:pPr>
            <w:r>
              <w:t xml:space="preserve">1 </w:t>
            </w:r>
            <w:r w:rsidR="00591095">
              <w:t>Machine Virtuel Windows 10</w:t>
            </w:r>
          </w:p>
          <w:p w:rsidR="00B35817" w:rsidRDefault="00B35817" w:rsidP="00591095">
            <w:pPr>
              <w:pStyle w:val="Corpsdetexte"/>
              <w:spacing w:after="0"/>
              <w:ind w:left="426"/>
            </w:pPr>
            <w:r>
              <w:t>1 PowerShell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69051F" w:rsidP="0012683C">
            <w:pPr>
              <w:pStyle w:val="Corpsdetexte"/>
              <w:spacing w:after="0"/>
              <w:ind w:left="426"/>
            </w:pPr>
            <w:r>
              <w:t>Module 122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A2B38" w:rsidRDefault="00DA2B38" w:rsidP="00DA2B38">
      <w:pPr>
        <w:pStyle w:val="Corpsdetexte"/>
        <w:spacing w:after="0"/>
        <w:ind w:left="426"/>
      </w:pPr>
      <w:r>
        <w:t>Le projet consiste à coder une interface graphique en PowerShell. Cette interface permet de lancer divers scripts par default ainsi que lancer des scripts personnels.</w:t>
      </w:r>
    </w:p>
    <w:p w:rsidR="00A67063" w:rsidRDefault="00A67063" w:rsidP="00DA2B38">
      <w:pPr>
        <w:pStyle w:val="Corpsdetexte"/>
        <w:spacing w:after="0"/>
        <w:ind w:left="426"/>
      </w:pPr>
    </w:p>
    <w:p w:rsidR="00A67063" w:rsidRDefault="00A67063" w:rsidP="00A67063">
      <w:pPr>
        <w:pStyle w:val="Corpsdetexte"/>
        <w:spacing w:after="0"/>
        <w:ind w:left="426"/>
      </w:pPr>
      <w:r>
        <w:t>Les scripts par defaults :</w:t>
      </w:r>
    </w:p>
    <w:p w:rsidR="00A67063" w:rsidRDefault="00A67063" w:rsidP="00A67063">
      <w:pPr>
        <w:pStyle w:val="Corpsdetexte"/>
        <w:spacing w:after="0"/>
        <w:ind w:left="426"/>
      </w:pPr>
    </w:p>
    <w:p w:rsidR="00C82CA0" w:rsidRDefault="00A67063" w:rsidP="00C82CA0">
      <w:pPr>
        <w:pStyle w:val="Corpsdetexte"/>
        <w:numPr>
          <w:ilvl w:val="0"/>
          <w:numId w:val="23"/>
        </w:numPr>
        <w:spacing w:after="0"/>
      </w:pPr>
      <w:r>
        <w:t>Backup</w:t>
      </w:r>
    </w:p>
    <w:p w:rsidR="00C82CA0" w:rsidRDefault="00C82CA0" w:rsidP="00C82CA0">
      <w:pPr>
        <w:pStyle w:val="Corpsdetexte"/>
        <w:numPr>
          <w:ilvl w:val="0"/>
          <w:numId w:val="23"/>
        </w:numPr>
        <w:spacing w:after="0"/>
      </w:pPr>
      <w:r>
        <w:t>Obtenir la liste des ports ouverts</w:t>
      </w:r>
    </w:p>
    <w:p w:rsidR="00C82CA0" w:rsidRDefault="00C82CA0" w:rsidP="00C82CA0">
      <w:pPr>
        <w:pStyle w:val="Corpsdetexte"/>
        <w:numPr>
          <w:ilvl w:val="0"/>
          <w:numId w:val="23"/>
        </w:numPr>
        <w:spacing w:after="0"/>
      </w:pPr>
      <w:r>
        <w:t>Information réseaux (adresse IP, etc.)</w:t>
      </w:r>
    </w:p>
    <w:p w:rsidR="00C82CA0" w:rsidRDefault="00C82CA0" w:rsidP="00C82CA0">
      <w:pPr>
        <w:pStyle w:val="Corpsdetexte"/>
        <w:numPr>
          <w:ilvl w:val="0"/>
          <w:numId w:val="23"/>
        </w:numPr>
        <w:spacing w:after="0"/>
      </w:pPr>
      <w:r>
        <w:t>Modifier l’adresse IP</w:t>
      </w:r>
    </w:p>
    <w:p w:rsidR="00C82CA0" w:rsidRDefault="00C82CA0" w:rsidP="00C82CA0">
      <w:pPr>
        <w:pStyle w:val="Corpsdetexte"/>
        <w:numPr>
          <w:ilvl w:val="0"/>
          <w:numId w:val="23"/>
        </w:numPr>
        <w:spacing w:after="0"/>
      </w:pPr>
      <w:r>
        <w:t>Nom du pc</w:t>
      </w:r>
    </w:p>
    <w:p w:rsidR="00C82CA0" w:rsidRDefault="00C82CA0" w:rsidP="006C1310">
      <w:pPr>
        <w:pStyle w:val="Corpsdetexte"/>
        <w:numPr>
          <w:ilvl w:val="0"/>
          <w:numId w:val="23"/>
        </w:numPr>
        <w:spacing w:after="0"/>
      </w:pPr>
      <w:r>
        <w:t>Modifier le nom du pc</w:t>
      </w:r>
      <w:bookmarkStart w:id="0" w:name="_GoBack"/>
      <w:bookmarkEnd w:id="0"/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lastRenderedPageBreak/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DA2B38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Les commentaires</w:t>
            </w:r>
          </w:p>
          <w:p w:rsidR="00DA2B38" w:rsidRDefault="00DA2B38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La propreté du code</w:t>
            </w:r>
          </w:p>
          <w:p w:rsidR="00DA2B38" w:rsidRDefault="00DA2B38" w:rsidP="00DA2B38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La fonctionnalité du code</w:t>
            </w:r>
          </w:p>
          <w:p w:rsidR="00A67063" w:rsidRDefault="00A67063" w:rsidP="00A67063">
            <w:pPr>
              <w:pStyle w:val="Corpsdetexte"/>
              <w:spacing w:after="0"/>
              <w:jc w:val="both"/>
            </w:pPr>
          </w:p>
          <w:p w:rsidR="00A67063" w:rsidRDefault="00A67063" w:rsidP="00A67063">
            <w:pPr>
              <w:pStyle w:val="Corpsdetexte"/>
              <w:spacing w:after="0"/>
              <w:jc w:val="both"/>
            </w:pPr>
            <w:r>
              <w:t>Si le temps le permet :</w:t>
            </w:r>
          </w:p>
          <w:p w:rsidR="00A67063" w:rsidRDefault="00A67063" w:rsidP="00A67063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Ajouter un jeu dans les scripts par default</w:t>
            </w:r>
          </w:p>
          <w:p w:rsidR="00DA2B38" w:rsidRDefault="00DA2B38" w:rsidP="009F22E4">
            <w:pPr>
              <w:pStyle w:val="Corpsdetexte"/>
              <w:spacing w:after="0"/>
              <w:ind w:left="709"/>
              <w:jc w:val="both"/>
            </w:pPr>
          </w:p>
          <w:p w:rsidR="009F22E4" w:rsidRDefault="009F22E4" w:rsidP="00094CD8">
            <w:pPr>
              <w:pStyle w:val="Corpsdetexte"/>
              <w:spacing w:after="0"/>
              <w:jc w:val="both"/>
            </w:pPr>
          </w:p>
        </w:tc>
      </w:tr>
      <w:tr w:rsidR="009F22E4">
        <w:trPr>
          <w:jc w:val="center"/>
        </w:trPr>
        <w:tc>
          <w:tcPr>
            <w:tcW w:w="5000" w:type="pct"/>
          </w:tcPr>
          <w:p w:rsidR="009F22E4" w:rsidRDefault="009F22E4" w:rsidP="009F22E4">
            <w:pPr>
              <w:pStyle w:val="Corpsdetexte"/>
              <w:spacing w:after="0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79" w:rsidRDefault="007E3079">
      <w:r>
        <w:separator/>
      </w:r>
    </w:p>
  </w:endnote>
  <w:endnote w:type="continuationSeparator" w:id="0">
    <w:p w:rsidR="007E3079" w:rsidRDefault="007E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7E3079">
            <w:rPr>
              <w:noProof/>
              <w:sz w:val="16"/>
              <w:szCs w:val="16"/>
            </w:rPr>
            <w:t>Document2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6C1310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6C1310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7E307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8744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7E3079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A67063">
      <w:rPr>
        <w:rFonts w:cs="Arial"/>
        <w:noProof/>
        <w:snapToGrid w:val="0"/>
        <w:sz w:val="12"/>
      </w:rPr>
      <w:t>30/05/2016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A67063">
      <w:rPr>
        <w:rFonts w:cs="Arial"/>
        <w:noProof/>
        <w:snapToGrid w:val="0"/>
        <w:sz w:val="12"/>
      </w:rPr>
      <w:t>15:52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7E3079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79" w:rsidRDefault="007E3079">
      <w:r>
        <w:separator/>
      </w:r>
    </w:p>
  </w:footnote>
  <w:footnote w:type="continuationSeparator" w:id="0">
    <w:p w:rsidR="007E3079" w:rsidRDefault="007E3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9B0ECFC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6428"/>
    <w:multiLevelType w:val="hybridMultilevel"/>
    <w:tmpl w:val="6310E14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11EEE"/>
    <w:multiLevelType w:val="hybridMultilevel"/>
    <w:tmpl w:val="996E85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4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2"/>
  </w:num>
  <w:num w:numId="15">
    <w:abstractNumId w:val="1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79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4CD8"/>
    <w:rsid w:val="00096747"/>
    <w:rsid w:val="000A1569"/>
    <w:rsid w:val="000A49C7"/>
    <w:rsid w:val="000A6BD5"/>
    <w:rsid w:val="000B5600"/>
    <w:rsid w:val="000C110B"/>
    <w:rsid w:val="000C24DD"/>
    <w:rsid w:val="000C2786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3FC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30A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5E8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6E3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1EC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77E22"/>
    <w:rsid w:val="00580AD1"/>
    <w:rsid w:val="00582249"/>
    <w:rsid w:val="00582744"/>
    <w:rsid w:val="005834D1"/>
    <w:rsid w:val="005858BC"/>
    <w:rsid w:val="00591095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67E61"/>
    <w:rsid w:val="006718F6"/>
    <w:rsid w:val="00677237"/>
    <w:rsid w:val="00677B98"/>
    <w:rsid w:val="00684164"/>
    <w:rsid w:val="0069051F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1310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079"/>
    <w:rsid w:val="007E3C88"/>
    <w:rsid w:val="007E4179"/>
    <w:rsid w:val="007E6125"/>
    <w:rsid w:val="007F0404"/>
    <w:rsid w:val="007F18E2"/>
    <w:rsid w:val="007F660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1136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6DD8"/>
    <w:rsid w:val="009372A7"/>
    <w:rsid w:val="009403E6"/>
    <w:rsid w:val="009522B0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22E4"/>
    <w:rsid w:val="00A01855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063"/>
    <w:rsid w:val="00A67183"/>
    <w:rsid w:val="00A871E5"/>
    <w:rsid w:val="00A9029B"/>
    <w:rsid w:val="00A90A36"/>
    <w:rsid w:val="00A91EAE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5A33"/>
    <w:rsid w:val="00B26184"/>
    <w:rsid w:val="00B26294"/>
    <w:rsid w:val="00B2638D"/>
    <w:rsid w:val="00B26C69"/>
    <w:rsid w:val="00B31236"/>
    <w:rsid w:val="00B35817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52273"/>
    <w:rsid w:val="00C635C1"/>
    <w:rsid w:val="00C6429F"/>
    <w:rsid w:val="00C80F1C"/>
    <w:rsid w:val="00C82CA0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2B38"/>
    <w:rsid w:val="00DA5AE5"/>
    <w:rsid w:val="00DA5C10"/>
    <w:rsid w:val="00DB4DE5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39EE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1B59E91-0436-4212-BDA4-864384EB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E303-5CE7-44CD-8C14-E7461F32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212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Nolan Sallai</cp:lastModifiedBy>
  <cp:revision>71</cp:revision>
  <cp:lastPrinted>2012-05-29T06:48:00Z</cp:lastPrinted>
  <dcterms:created xsi:type="dcterms:W3CDTF">2016-05-30T06:53:00Z</dcterms:created>
  <dcterms:modified xsi:type="dcterms:W3CDTF">2016-05-30T14:01:00Z</dcterms:modified>
</cp:coreProperties>
</file>